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94" w:rsidRDefault="00204ED9" w:rsidP="00E51594">
      <w:r>
        <w:t>Hi there this is a pic of the best guitar player ever</w:t>
      </w:r>
      <w:r w:rsidR="00E51594">
        <w:t xml:space="preserve"> </w:t>
      </w:r>
      <w:r w:rsidR="0082229C">
        <w:rPr>
          <w:noProof/>
        </w:rPr>
        <w:drawing>
          <wp:inline distT="0" distB="0" distL="0" distR="0">
            <wp:extent cx="1828800" cy="2438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DCD" w:rsidRDefault="0082229C"/>
    <w:sectPr w:rsidR="00600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9C"/>
    <w:rsid w:val="00204ED9"/>
    <w:rsid w:val="005C2A1F"/>
    <w:rsid w:val="00816CA1"/>
    <w:rsid w:val="0082229C"/>
    <w:rsid w:val="008F2100"/>
    <w:rsid w:val="00E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9BB4F3-E4DC-4538-B486-534446DF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ralles\Dev\posts\word-templates2-replace-text-with-image\src\TemplateProcessor\bin\Debug\Docs\fo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foo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amiralles</dc:creator>
  <cp:keywords/>
  <dc:description/>
  <cp:lastModifiedBy>Alejandro Miralles</cp:lastModifiedBy>
  <cp:revision>1</cp:revision>
  <dcterms:created xsi:type="dcterms:W3CDTF">2013-08-27T18:26:00Z</dcterms:created>
  <dcterms:modified xsi:type="dcterms:W3CDTF">2013-08-27T18:26:00Z</dcterms:modified>
</cp:coreProperties>
</file>